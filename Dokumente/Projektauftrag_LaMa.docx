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3C23" w14:textId="77777777" w:rsidR="002625F4" w:rsidRPr="00434FE8" w:rsidRDefault="002625F4">
      <w:pPr>
        <w:pStyle w:val="berschrift1"/>
        <w:rPr>
          <w:rFonts w:asciiTheme="minorHAnsi" w:hAnsiTheme="minorHAnsi"/>
        </w:rPr>
      </w:pPr>
      <w:r w:rsidRPr="00434FE8">
        <w:rPr>
          <w:rFonts w:asciiTheme="minorHAnsi" w:hAnsiTheme="minorHAnsi"/>
        </w:rPr>
        <w:t>Projektauftrag</w:t>
      </w:r>
    </w:p>
    <w:tbl>
      <w:tblPr>
        <w:tblW w:w="91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009"/>
        <w:gridCol w:w="1473"/>
        <w:gridCol w:w="4657"/>
      </w:tblGrid>
      <w:tr w:rsidR="002625F4" w:rsidRPr="00434FE8" w14:paraId="3C0AD5E3" w14:textId="77777777" w:rsidTr="00BE0EFE">
        <w:tc>
          <w:tcPr>
            <w:tcW w:w="9139" w:type="dxa"/>
            <w:gridSpan w:val="3"/>
          </w:tcPr>
          <w:p w14:paraId="3F65B8B8" w14:textId="08FB5310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Projektbezeichnung</w:t>
            </w:r>
            <w:r w:rsidR="001B6387">
              <w:rPr>
                <w:rFonts w:asciiTheme="minorHAnsi" w:hAnsiTheme="minorHAnsi"/>
              </w:rPr>
              <w:br/>
            </w:r>
            <w:r w:rsidR="001B6387">
              <w:rPr>
                <w:rFonts w:ascii="Roboto" w:hAnsi="Roboto"/>
                <w:color w:val="000000"/>
                <w:shd w:val="clear" w:color="auto" w:fill="FFFFFF"/>
              </w:rPr>
              <w:t>Raspberry Pi als VPN-Server verwenden</w:t>
            </w:r>
          </w:p>
        </w:tc>
      </w:tr>
      <w:tr w:rsidR="002625F4" w:rsidRPr="00434FE8" w14:paraId="290E8D23" w14:textId="77777777" w:rsidTr="00BE0EFE">
        <w:tc>
          <w:tcPr>
            <w:tcW w:w="9139" w:type="dxa"/>
            <w:gridSpan w:val="3"/>
          </w:tcPr>
          <w:p w14:paraId="72D993C7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Projektinhalt</w:t>
            </w:r>
          </w:p>
          <w:p w14:paraId="672A6659" w14:textId="08FDD9BF" w:rsidR="002625F4" w:rsidRPr="00434FE8" w:rsidRDefault="00CB6766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Wir setzen eine Raspberry Pi als VPN-Server auf und verwenden ihn um in einer entfernten Umgebung drucken zu können.</w:t>
            </w:r>
            <w:r w:rsidR="00333679">
              <w:rPr>
                <w:rFonts w:asciiTheme="minorHAnsi" w:hAnsiTheme="minorHAnsi"/>
              </w:rPr>
              <w:t xml:space="preserve"> </w:t>
            </w:r>
          </w:p>
        </w:tc>
      </w:tr>
      <w:tr w:rsidR="001D5D9D" w:rsidRPr="00CD006D" w14:paraId="5B79BBF7" w14:textId="77777777" w:rsidTr="00BE0EFE">
        <w:tc>
          <w:tcPr>
            <w:tcW w:w="9139" w:type="dxa"/>
            <w:gridSpan w:val="3"/>
          </w:tcPr>
          <w:p w14:paraId="22C85795" w14:textId="77777777" w:rsidR="001D5D9D" w:rsidRPr="00CD006D" w:rsidRDefault="001D5D9D" w:rsidP="00434FE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D006D">
              <w:rPr>
                <w:rFonts w:asciiTheme="minorHAnsi" w:hAnsiTheme="minorHAnsi"/>
                <w:b/>
                <w:bCs/>
                <w:sz w:val="28"/>
                <w:szCs w:val="28"/>
              </w:rPr>
              <w:t>S</w:t>
            </w:r>
          </w:p>
          <w:p w14:paraId="4B57BB81" w14:textId="031170BA" w:rsidR="001D5D9D" w:rsidRDefault="001D5D9D" w:rsidP="00434FE8">
            <w:pPr>
              <w:rPr>
                <w:rFonts w:asciiTheme="minorHAnsi" w:hAnsiTheme="minorHAnsi"/>
                <w:lang w:val="de-CH"/>
              </w:rPr>
            </w:pPr>
            <w:r w:rsidRPr="001D5D9D">
              <w:rPr>
                <w:rFonts w:asciiTheme="minorHAnsi" w:hAnsiTheme="minorHAnsi"/>
                <w:lang w:val="de-CH"/>
              </w:rPr>
              <w:t>VPN Verbindung zu e</w:t>
            </w:r>
            <w:r>
              <w:rPr>
                <w:rFonts w:asciiTheme="minorHAnsi" w:hAnsiTheme="minorHAnsi"/>
                <w:lang w:val="de-CH"/>
              </w:rPr>
              <w:t xml:space="preserve">inem anderen Netzwerk und in diesem Netzwerk dann drucken. </w:t>
            </w:r>
            <w:r w:rsidR="00CD006D">
              <w:rPr>
                <w:rFonts w:asciiTheme="minorHAnsi" w:hAnsiTheme="minorHAnsi"/>
                <w:lang w:val="de-CH"/>
              </w:rPr>
              <w:t>Das Ziel wird bei Joris zu Hause erreicht werden.</w:t>
            </w:r>
          </w:p>
          <w:p w14:paraId="4F1E35C8" w14:textId="77777777" w:rsidR="00086115" w:rsidRPr="001D5D9D" w:rsidRDefault="00086115" w:rsidP="00434FE8">
            <w:pPr>
              <w:rPr>
                <w:rFonts w:asciiTheme="minorHAnsi" w:hAnsiTheme="minorHAnsi"/>
                <w:lang w:val="de-CH"/>
              </w:rPr>
            </w:pPr>
          </w:p>
          <w:p w14:paraId="2563FB2C" w14:textId="77777777" w:rsidR="001D5D9D" w:rsidRPr="00CD006D" w:rsidRDefault="001D5D9D" w:rsidP="00434FE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D006D">
              <w:rPr>
                <w:rFonts w:asciiTheme="minorHAnsi" w:hAnsiTheme="minorHAnsi"/>
                <w:b/>
                <w:bCs/>
                <w:sz w:val="28"/>
                <w:szCs w:val="28"/>
              </w:rPr>
              <w:t>M</w:t>
            </w:r>
          </w:p>
          <w:p w14:paraId="41FA510B" w14:textId="3E4F9568" w:rsidR="001D5D9D" w:rsidRDefault="00CD006D" w:rsidP="00434FE8">
            <w:pPr>
              <w:rPr>
                <w:rFonts w:asciiTheme="minorHAnsi" w:hAnsiTheme="minorHAnsi"/>
                <w:lang w:val="de-CH"/>
              </w:rPr>
            </w:pPr>
            <w:r>
              <w:rPr>
                <w:rFonts w:asciiTheme="minorHAnsi" w:hAnsiTheme="minorHAnsi"/>
                <w:lang w:val="de-CH"/>
              </w:rPr>
              <w:t xml:space="preserve">Kann man im anderen Netzwerk drucken? Kann man den Server pingen? Sobald man mit dem Server kommunizieren bzw. drucken kann, hat man das Ziel erreicht. </w:t>
            </w:r>
          </w:p>
          <w:p w14:paraId="0E2380D0" w14:textId="77777777" w:rsidR="00086115" w:rsidRPr="001D5D9D" w:rsidRDefault="00086115" w:rsidP="00434FE8">
            <w:pPr>
              <w:rPr>
                <w:rFonts w:asciiTheme="minorHAnsi" w:hAnsiTheme="minorHAnsi"/>
                <w:lang w:val="de-CH"/>
              </w:rPr>
            </w:pPr>
          </w:p>
          <w:p w14:paraId="2BFA45C6" w14:textId="77777777" w:rsidR="001D5D9D" w:rsidRPr="00CD006D" w:rsidRDefault="001D5D9D" w:rsidP="00434FE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D006D">
              <w:rPr>
                <w:rFonts w:asciiTheme="minorHAnsi" w:hAnsiTheme="minorHAnsi"/>
                <w:b/>
                <w:bCs/>
                <w:sz w:val="28"/>
                <w:szCs w:val="28"/>
              </w:rPr>
              <w:t>A</w:t>
            </w:r>
          </w:p>
          <w:p w14:paraId="10B4D647" w14:textId="6AE3857B" w:rsidR="001D5D9D" w:rsidRDefault="00CD006D" w:rsidP="00434FE8">
            <w:pPr>
              <w:rPr>
                <w:rFonts w:asciiTheme="minorHAnsi" w:hAnsiTheme="minorHAnsi"/>
                <w:lang w:val="de-CH"/>
              </w:rPr>
            </w:pPr>
            <w:r>
              <w:rPr>
                <w:rFonts w:asciiTheme="minorHAnsi" w:hAnsiTheme="minorHAnsi"/>
                <w:lang w:val="de-CH"/>
              </w:rPr>
              <w:t>Das Ziel ist motivierend und von wird von beiden Beteiligten akzeptiert.</w:t>
            </w:r>
          </w:p>
          <w:p w14:paraId="3584AF8D" w14:textId="77777777" w:rsidR="00086115" w:rsidRPr="00CD006D" w:rsidRDefault="00086115" w:rsidP="00434FE8">
            <w:pPr>
              <w:rPr>
                <w:rFonts w:asciiTheme="minorHAnsi" w:hAnsiTheme="minorHAnsi"/>
                <w:lang w:val="de-CH"/>
              </w:rPr>
            </w:pPr>
          </w:p>
          <w:p w14:paraId="2F54ED94" w14:textId="77777777" w:rsidR="001D5D9D" w:rsidRPr="00CD006D" w:rsidRDefault="001D5D9D" w:rsidP="00434FE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D006D">
              <w:rPr>
                <w:rFonts w:asciiTheme="minorHAnsi" w:hAnsiTheme="minorHAnsi"/>
                <w:b/>
                <w:bCs/>
                <w:sz w:val="28"/>
                <w:szCs w:val="28"/>
              </w:rPr>
              <w:t>R</w:t>
            </w:r>
          </w:p>
          <w:p w14:paraId="592FD03F" w14:textId="2C37F42D" w:rsidR="001D5D9D" w:rsidRDefault="00CD006D" w:rsidP="00434FE8">
            <w:pPr>
              <w:rPr>
                <w:rFonts w:asciiTheme="minorHAnsi" w:hAnsiTheme="minorHAnsi"/>
                <w:lang w:val="de-CH"/>
              </w:rPr>
            </w:pPr>
            <w:r>
              <w:rPr>
                <w:rFonts w:asciiTheme="minorHAnsi" w:hAnsiTheme="minorHAnsi"/>
                <w:lang w:val="de-CH"/>
              </w:rPr>
              <w:t xml:space="preserve">Das Projekt ist auf jeden Fall machbar, man muss aber sicher ein bisschen Freizeit in das Projekt investieren. </w:t>
            </w:r>
          </w:p>
          <w:p w14:paraId="799F2F39" w14:textId="77777777" w:rsidR="00086115" w:rsidRPr="00CD006D" w:rsidRDefault="00086115" w:rsidP="00434FE8">
            <w:pPr>
              <w:rPr>
                <w:rFonts w:asciiTheme="minorHAnsi" w:hAnsiTheme="minorHAnsi"/>
                <w:lang w:val="de-CH"/>
              </w:rPr>
            </w:pPr>
          </w:p>
          <w:p w14:paraId="4AF82E90" w14:textId="77777777" w:rsidR="001D5D9D" w:rsidRPr="00CD006D" w:rsidRDefault="001D5D9D" w:rsidP="00434FE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D006D">
              <w:rPr>
                <w:rFonts w:asciiTheme="minorHAnsi" w:hAnsiTheme="minorHAnsi"/>
                <w:b/>
                <w:bCs/>
                <w:sz w:val="28"/>
                <w:szCs w:val="28"/>
              </w:rPr>
              <w:t>T</w:t>
            </w:r>
          </w:p>
          <w:p w14:paraId="3E08322D" w14:textId="44AD5AFD" w:rsidR="00CD006D" w:rsidRPr="00CD006D" w:rsidRDefault="00CD006D" w:rsidP="00434FE8">
            <w:pPr>
              <w:rPr>
                <w:rFonts w:asciiTheme="minorHAnsi" w:hAnsiTheme="minorHAnsi"/>
                <w:lang w:val="de-CH"/>
              </w:rPr>
            </w:pPr>
            <w:r w:rsidRPr="00CD006D">
              <w:rPr>
                <w:rFonts w:asciiTheme="minorHAnsi" w:hAnsiTheme="minorHAnsi"/>
                <w:lang w:val="de-CH"/>
              </w:rPr>
              <w:t>Geplant ist, dass das P</w:t>
            </w:r>
            <w:r>
              <w:rPr>
                <w:rFonts w:asciiTheme="minorHAnsi" w:hAnsiTheme="minorHAnsi"/>
                <w:lang w:val="de-CH"/>
              </w:rPr>
              <w:t>rojekt am 20.06.22 vollständig läuft. Das Projekt wird ca. drei Wochen in beanspruch nehmen, aber wir werden pünktlich fertig sein.</w:t>
            </w:r>
          </w:p>
        </w:tc>
      </w:tr>
      <w:tr w:rsidR="002625F4" w:rsidRPr="00434FE8" w14:paraId="60AB722E" w14:textId="77777777" w:rsidTr="00BE0EFE">
        <w:tc>
          <w:tcPr>
            <w:tcW w:w="9139" w:type="dxa"/>
            <w:gridSpan w:val="3"/>
          </w:tcPr>
          <w:p w14:paraId="58EB75D8" w14:textId="77777777" w:rsidR="002625F4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Geplante Termine</w:t>
            </w:r>
          </w:p>
          <w:p w14:paraId="388E623D" w14:textId="77777777" w:rsidR="00CB6766" w:rsidRDefault="00CB6766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23.05 Besprechung mit Calisto</w:t>
            </w:r>
          </w:p>
          <w:p w14:paraId="632AF088" w14:textId="2004FBB0" w:rsidR="00CB6766" w:rsidRPr="00434FE8" w:rsidRDefault="00CB6766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11.07 Präsentation / Abgabe</w:t>
            </w:r>
          </w:p>
        </w:tc>
      </w:tr>
      <w:tr w:rsidR="00434FE8" w:rsidRPr="00434FE8" w14:paraId="3B9B747F" w14:textId="77777777" w:rsidTr="00BE0EFE">
        <w:tc>
          <w:tcPr>
            <w:tcW w:w="4482" w:type="dxa"/>
            <w:gridSpan w:val="2"/>
          </w:tcPr>
          <w:p w14:paraId="5615F0D3" w14:textId="77777777" w:rsidR="00CB6766" w:rsidRDefault="00434FE8" w:rsidP="00CB6766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Projektbeginn</w:t>
            </w:r>
            <w:r w:rsidR="00CB6766">
              <w:rPr>
                <w:rFonts w:asciiTheme="minorHAnsi" w:hAnsiTheme="minorHAnsi"/>
              </w:rPr>
              <w:t xml:space="preserve"> </w:t>
            </w:r>
          </w:p>
          <w:p w14:paraId="731B0B17" w14:textId="6F9453D6" w:rsidR="00CB6766" w:rsidRPr="00CB6766" w:rsidRDefault="00CB6766" w:rsidP="00CB6766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16.05.22</w:t>
            </w:r>
          </w:p>
        </w:tc>
        <w:tc>
          <w:tcPr>
            <w:tcW w:w="4657" w:type="dxa"/>
          </w:tcPr>
          <w:p w14:paraId="35902520" w14:textId="77777777" w:rsidR="00434FE8" w:rsidRDefault="00434FE8" w:rsidP="00434FE8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Projektende</w:t>
            </w:r>
          </w:p>
          <w:p w14:paraId="0EA32FE4" w14:textId="3703FCAF" w:rsidR="00CB6766" w:rsidRPr="00434FE8" w:rsidRDefault="00CB6766" w:rsidP="00434FE8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11.07.22</w:t>
            </w:r>
          </w:p>
        </w:tc>
      </w:tr>
      <w:tr w:rsidR="00434FE8" w:rsidRPr="00174AC4" w14:paraId="1FE5785C" w14:textId="77777777" w:rsidTr="00BE0EFE">
        <w:tc>
          <w:tcPr>
            <w:tcW w:w="4482" w:type="dxa"/>
            <w:gridSpan w:val="2"/>
          </w:tcPr>
          <w:p w14:paraId="53CC6AC4" w14:textId="77777777" w:rsidR="00434FE8" w:rsidRPr="00434FE8" w:rsidRDefault="00434FE8" w:rsidP="00434FE8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Zwischentermine</w:t>
            </w:r>
          </w:p>
        </w:tc>
        <w:tc>
          <w:tcPr>
            <w:tcW w:w="4657" w:type="dxa"/>
          </w:tcPr>
          <w:p w14:paraId="43995116" w14:textId="7AB031D7" w:rsidR="00434FE8" w:rsidRDefault="00BE0EFE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30.05.22 </w:t>
            </w:r>
            <w:r w:rsidR="00174AC4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Planung (Excel) fertigstellen</w:t>
            </w:r>
          </w:p>
          <w:p w14:paraId="64BD50DC" w14:textId="2C6A078B" w:rsidR="00752AE5" w:rsidRDefault="00752AE5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06.06.22 </w:t>
            </w:r>
            <w:r w:rsidR="00174AC4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Raspberry Pi zu Hause aufsetzen und verbinden</w:t>
            </w:r>
          </w:p>
          <w:p w14:paraId="4F723400" w14:textId="77E9CADF" w:rsidR="00BE0EFE" w:rsidRPr="00174AC4" w:rsidRDefault="00BE0EFE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174AC4">
              <w:rPr>
                <w:rFonts w:asciiTheme="minorHAnsi" w:hAnsiTheme="minorHAnsi"/>
              </w:rPr>
              <w:t xml:space="preserve">13.06.22 </w:t>
            </w:r>
            <w:r w:rsidR="00174AC4" w:rsidRPr="00174AC4">
              <w:rPr>
                <w:rFonts w:asciiTheme="minorHAnsi" w:hAnsiTheme="minorHAnsi"/>
              </w:rPr>
              <w:br/>
            </w:r>
            <w:r w:rsidR="00752AE5" w:rsidRPr="00174AC4">
              <w:rPr>
                <w:rFonts w:asciiTheme="minorHAnsi" w:hAnsiTheme="minorHAnsi"/>
              </w:rPr>
              <w:t xml:space="preserve">Konfiguration des </w:t>
            </w:r>
            <w:r w:rsidR="00174AC4">
              <w:rPr>
                <w:rFonts w:asciiTheme="minorHAnsi" w:hAnsiTheme="minorHAnsi"/>
              </w:rPr>
              <w:t>VPN</w:t>
            </w:r>
            <w:r w:rsidR="00752AE5" w:rsidRPr="00174AC4">
              <w:rPr>
                <w:rFonts w:asciiTheme="minorHAnsi" w:hAnsiTheme="minorHAnsi"/>
              </w:rPr>
              <w:t xml:space="preserve"> </w:t>
            </w:r>
          </w:p>
          <w:p w14:paraId="7B8355BD" w14:textId="5CBD6ACA" w:rsidR="00752AE5" w:rsidRPr="00174AC4" w:rsidRDefault="00752AE5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174AC4">
              <w:rPr>
                <w:rFonts w:asciiTheme="minorHAnsi" w:hAnsiTheme="minorHAnsi"/>
              </w:rPr>
              <w:t xml:space="preserve">20.06.22 </w:t>
            </w:r>
            <w:r w:rsidR="00174AC4" w:rsidRPr="00174AC4">
              <w:rPr>
                <w:rFonts w:asciiTheme="minorHAnsi" w:hAnsiTheme="minorHAnsi"/>
              </w:rPr>
              <w:br/>
            </w:r>
            <w:r w:rsidRPr="00174AC4">
              <w:rPr>
                <w:rFonts w:asciiTheme="minorHAnsi" w:hAnsiTheme="minorHAnsi"/>
              </w:rPr>
              <w:t xml:space="preserve">Testing </w:t>
            </w:r>
          </w:p>
          <w:p w14:paraId="30735343" w14:textId="54F614DF" w:rsidR="00752AE5" w:rsidRPr="00174AC4" w:rsidRDefault="00752AE5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174AC4">
              <w:rPr>
                <w:rFonts w:asciiTheme="minorHAnsi" w:hAnsiTheme="minorHAnsi"/>
              </w:rPr>
              <w:t xml:space="preserve">27.06.22 </w:t>
            </w:r>
            <w:r w:rsidR="00174AC4" w:rsidRPr="00174AC4">
              <w:rPr>
                <w:rFonts w:asciiTheme="minorHAnsi" w:hAnsiTheme="minorHAnsi"/>
              </w:rPr>
              <w:br/>
              <w:t>Auswertungen schreiben, PP machen</w:t>
            </w:r>
          </w:p>
          <w:p w14:paraId="0D8F6294" w14:textId="5474F6D9" w:rsidR="00174AC4" w:rsidRPr="00174AC4" w:rsidRDefault="00174AC4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174AC4">
              <w:rPr>
                <w:rFonts w:asciiTheme="minorHAnsi" w:hAnsiTheme="minorHAnsi"/>
              </w:rPr>
              <w:lastRenderedPageBreak/>
              <w:t xml:space="preserve">04.07.22 </w:t>
            </w:r>
            <w:r w:rsidRPr="00174AC4">
              <w:rPr>
                <w:rFonts w:asciiTheme="minorHAnsi" w:hAnsiTheme="minorHAnsi"/>
              </w:rPr>
              <w:br/>
              <w:t>Auf nächste Woche vorbereiten, Vortrag üben</w:t>
            </w:r>
          </w:p>
          <w:p w14:paraId="5DAB6C7B" w14:textId="34122B20" w:rsidR="00174AC4" w:rsidRPr="00174AC4" w:rsidRDefault="00174AC4" w:rsidP="00174AC4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174AC4">
              <w:rPr>
                <w:rFonts w:asciiTheme="minorHAnsi" w:hAnsiTheme="minorHAnsi"/>
              </w:rPr>
              <w:t xml:space="preserve">11.07.22 </w:t>
            </w:r>
            <w:r w:rsidRPr="00174AC4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Go-live</w:t>
            </w:r>
          </w:p>
        </w:tc>
      </w:tr>
      <w:tr w:rsidR="002625F4" w:rsidRPr="00434FE8" w14:paraId="22A14A4E" w14:textId="77777777" w:rsidTr="00BE0EFE">
        <w:tc>
          <w:tcPr>
            <w:tcW w:w="9139" w:type="dxa"/>
            <w:gridSpan w:val="3"/>
          </w:tcPr>
          <w:p w14:paraId="114F21F4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lastRenderedPageBreak/>
              <w:t>Geplanter Kapazitätsaufwand</w:t>
            </w:r>
            <w:r w:rsidR="002265B0">
              <w:rPr>
                <w:rFonts w:asciiTheme="minorHAnsi" w:hAnsiTheme="minorHAnsi"/>
              </w:rPr>
              <w:t xml:space="preserve"> (Zeit)</w:t>
            </w:r>
          </w:p>
          <w:p w14:paraId="4B94D5A5" w14:textId="2E6C92D8" w:rsidR="002625F4" w:rsidRDefault="00174AC4" w:rsidP="00376760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Aufsetzung (ca.</w:t>
            </w:r>
            <w:r w:rsidR="00376760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h)</w:t>
            </w:r>
          </w:p>
          <w:p w14:paraId="186FF497" w14:textId="40DC6E66" w:rsidR="00174AC4" w:rsidRDefault="00174AC4" w:rsidP="00376760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Konfiguration (</w:t>
            </w:r>
            <w:r w:rsidR="00376760">
              <w:rPr>
                <w:rFonts w:asciiTheme="minorHAnsi" w:hAnsiTheme="minorHAnsi"/>
              </w:rPr>
              <w:t>3h)</w:t>
            </w:r>
          </w:p>
          <w:p w14:paraId="63840350" w14:textId="0A2EB2AB" w:rsidR="00376760" w:rsidRDefault="00376760" w:rsidP="00376760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Testing (ca. 30min)</w:t>
            </w:r>
          </w:p>
          <w:p w14:paraId="4B5A83FA" w14:textId="6A85FBF6" w:rsidR="00376760" w:rsidRPr="00434FE8" w:rsidRDefault="00376760" w:rsidP="00376760">
            <w:pPr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Auswertung (ca. 3h)</w:t>
            </w:r>
          </w:p>
          <w:p w14:paraId="3DEEC669" w14:textId="77777777" w:rsidR="002625F4" w:rsidRPr="00434FE8" w:rsidRDefault="002625F4" w:rsidP="00434FE8">
            <w:pPr>
              <w:rPr>
                <w:rFonts w:asciiTheme="minorHAnsi" w:hAnsiTheme="minorHAnsi"/>
              </w:rPr>
            </w:pPr>
          </w:p>
        </w:tc>
      </w:tr>
      <w:tr w:rsidR="002625F4" w:rsidRPr="00434FE8" w14:paraId="2CDC9778" w14:textId="77777777" w:rsidTr="00BE0EFE">
        <w:tc>
          <w:tcPr>
            <w:tcW w:w="9139" w:type="dxa"/>
            <w:gridSpan w:val="3"/>
          </w:tcPr>
          <w:p w14:paraId="19509CD1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Geplantes Budget</w:t>
            </w:r>
          </w:p>
          <w:p w14:paraId="3656B9AB" w14:textId="3E6DA441" w:rsidR="002625F4" w:rsidRPr="00434FE8" w:rsidRDefault="00376760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14:paraId="45FB0818" w14:textId="77777777" w:rsidR="002625F4" w:rsidRPr="00434FE8" w:rsidRDefault="002625F4" w:rsidP="00434FE8">
            <w:pPr>
              <w:rPr>
                <w:rFonts w:asciiTheme="minorHAnsi" w:hAnsiTheme="minorHAnsi"/>
              </w:rPr>
            </w:pPr>
          </w:p>
        </w:tc>
      </w:tr>
      <w:tr w:rsidR="002625F4" w:rsidRPr="00434FE8" w14:paraId="1F811B20" w14:textId="77777777" w:rsidTr="00BE0EFE">
        <w:tc>
          <w:tcPr>
            <w:tcW w:w="9139" w:type="dxa"/>
            <w:gridSpan w:val="3"/>
          </w:tcPr>
          <w:p w14:paraId="4DDD4D18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Projektbeteiligte</w:t>
            </w:r>
          </w:p>
          <w:p w14:paraId="049F31CB" w14:textId="4F5C69EE" w:rsidR="002625F4" w:rsidRDefault="006F4837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Kean Mala</w:t>
            </w:r>
          </w:p>
          <w:p w14:paraId="53128261" w14:textId="4C473C24" w:rsidR="002625F4" w:rsidRPr="00434FE8" w:rsidRDefault="006F4837" w:rsidP="00752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Joris Landolt</w:t>
            </w:r>
          </w:p>
        </w:tc>
      </w:tr>
      <w:tr w:rsidR="002625F4" w:rsidRPr="00434FE8" w14:paraId="7110A178" w14:textId="77777777" w:rsidTr="00BE0EFE">
        <w:tc>
          <w:tcPr>
            <w:tcW w:w="3009" w:type="dxa"/>
          </w:tcPr>
          <w:p w14:paraId="746F1487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Datum</w:t>
            </w:r>
          </w:p>
          <w:p w14:paraId="62486C05" w14:textId="20FDE265" w:rsidR="002625F4" w:rsidRPr="00434FE8" w:rsidRDefault="006F4837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23.05.22</w:t>
            </w:r>
          </w:p>
        </w:tc>
        <w:tc>
          <w:tcPr>
            <w:tcW w:w="6130" w:type="dxa"/>
            <w:gridSpan w:val="2"/>
          </w:tcPr>
          <w:p w14:paraId="0FEFDC13" w14:textId="49C15A0C" w:rsidR="002625F4" w:rsidRDefault="00FF434A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 und </w:t>
            </w:r>
            <w:r w:rsidR="00434FE8" w:rsidRPr="00434FE8">
              <w:rPr>
                <w:rFonts w:asciiTheme="minorHAnsi" w:hAnsiTheme="minorHAnsi"/>
              </w:rPr>
              <w:t>Unterschrift Auftraggeber</w:t>
            </w:r>
          </w:p>
          <w:p w14:paraId="19A85880" w14:textId="443F39D9" w:rsidR="005D6883" w:rsidRDefault="005D6883" w:rsidP="00434FE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M.Calisto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14:paraId="0AFD5C00" w14:textId="2B0CA936" w:rsidR="006F4837" w:rsidRDefault="006F4837" w:rsidP="00434FE8">
            <w:pPr>
              <w:rPr>
                <w:rFonts w:asciiTheme="minorHAnsi" w:hAnsiTheme="minorHAnsi"/>
              </w:rPr>
            </w:pPr>
          </w:p>
          <w:p w14:paraId="2A243E4A" w14:textId="33D845DF" w:rsidR="006F4837" w:rsidRPr="00434FE8" w:rsidRDefault="006F4837" w:rsidP="00434FE8">
            <w:pPr>
              <w:rPr>
                <w:rFonts w:asciiTheme="minorHAnsi" w:hAnsiTheme="minorHAnsi"/>
              </w:rPr>
            </w:pPr>
          </w:p>
        </w:tc>
      </w:tr>
      <w:tr w:rsidR="002625F4" w:rsidRPr="00434FE8" w14:paraId="7D2EF205" w14:textId="77777777" w:rsidTr="00BE0EFE">
        <w:tc>
          <w:tcPr>
            <w:tcW w:w="3009" w:type="dxa"/>
          </w:tcPr>
          <w:p w14:paraId="69F80F88" w14:textId="77777777" w:rsidR="002625F4" w:rsidRPr="00434FE8" w:rsidRDefault="00434FE8" w:rsidP="00434FE8">
            <w:pPr>
              <w:rPr>
                <w:rFonts w:asciiTheme="minorHAnsi" w:hAnsiTheme="minorHAnsi"/>
              </w:rPr>
            </w:pPr>
            <w:r w:rsidRPr="00434FE8">
              <w:rPr>
                <w:rFonts w:asciiTheme="minorHAnsi" w:hAnsiTheme="minorHAnsi"/>
              </w:rPr>
              <w:t>Datum</w:t>
            </w:r>
          </w:p>
          <w:p w14:paraId="4101652C" w14:textId="2B6D9E83" w:rsidR="002625F4" w:rsidRPr="00434FE8" w:rsidRDefault="006F4837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23.05.22</w:t>
            </w:r>
          </w:p>
        </w:tc>
        <w:tc>
          <w:tcPr>
            <w:tcW w:w="6130" w:type="dxa"/>
            <w:gridSpan w:val="2"/>
          </w:tcPr>
          <w:p w14:paraId="36DC3808" w14:textId="489B18C4" w:rsidR="002625F4" w:rsidRDefault="00FF434A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 und </w:t>
            </w:r>
            <w:r w:rsidR="00434FE8" w:rsidRPr="00434FE8">
              <w:rPr>
                <w:rFonts w:asciiTheme="minorHAnsi" w:hAnsiTheme="minorHAnsi"/>
              </w:rPr>
              <w:t>Unterschrift Projektleitung</w:t>
            </w:r>
          </w:p>
          <w:p w14:paraId="0111F65E" w14:textId="1646EF96" w:rsidR="005D6883" w:rsidRDefault="005D6883" w:rsidP="00434F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Joris Landolt / Kean Mala:</w:t>
            </w:r>
          </w:p>
          <w:p w14:paraId="38D88F57" w14:textId="6B7D0957" w:rsidR="006F4837" w:rsidRPr="00434FE8" w:rsidRDefault="006F4837" w:rsidP="00434FE8">
            <w:pPr>
              <w:rPr>
                <w:rFonts w:asciiTheme="minorHAnsi" w:hAnsiTheme="minorHAnsi"/>
              </w:rPr>
            </w:pPr>
          </w:p>
        </w:tc>
      </w:tr>
    </w:tbl>
    <w:p w14:paraId="4B99056E" w14:textId="7F8B924A" w:rsidR="002625F4" w:rsidRDefault="002625F4"/>
    <w:p w14:paraId="28781493" w14:textId="43D875BA" w:rsidR="00734E64" w:rsidRDefault="00734E64">
      <w:r>
        <w:t>Aufgaben notieren</w:t>
      </w:r>
    </w:p>
    <w:sectPr w:rsidR="00734E64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32BA" w14:textId="77777777" w:rsidR="00D122BA" w:rsidRDefault="00D122BA" w:rsidP="00434FE8">
      <w:pPr>
        <w:spacing w:after="0"/>
      </w:pPr>
      <w:r>
        <w:separator/>
      </w:r>
    </w:p>
  </w:endnote>
  <w:endnote w:type="continuationSeparator" w:id="0">
    <w:p w14:paraId="05F3C3B7" w14:textId="77777777" w:rsidR="00D122BA" w:rsidRDefault="00D122BA" w:rsidP="00434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fa Rotis Sans Serif ExBd">
    <w:altName w:val="Algerian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gfa Roti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">
    <w:altName w:val="Times New Roman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3B34" w14:textId="02BA0AE5" w:rsidR="00434FE8" w:rsidRPr="00434FE8" w:rsidRDefault="00344076" w:rsidP="0028244C">
    <w:pPr>
      <w:pStyle w:val="Fuzeile"/>
      <w:tabs>
        <w:tab w:val="clear" w:pos="4536"/>
      </w:tabs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fldChar w:fldCharType="begin"/>
    </w:r>
    <w:r>
      <w:rPr>
        <w:rFonts w:ascii="Calibri" w:hAnsi="Calibri"/>
        <w:b/>
        <w:sz w:val="16"/>
        <w:szCs w:val="16"/>
      </w:rPr>
      <w:instrText xml:space="preserve"> FILENAME   \* MERGEFORMAT </w:instrText>
    </w:r>
    <w:r>
      <w:rPr>
        <w:rFonts w:ascii="Calibri" w:hAnsi="Calibri"/>
        <w:b/>
        <w:sz w:val="16"/>
        <w:szCs w:val="16"/>
      </w:rPr>
      <w:fldChar w:fldCharType="separate"/>
    </w:r>
    <w:r w:rsidR="00B53A28">
      <w:rPr>
        <w:rFonts w:ascii="Calibri" w:hAnsi="Calibri"/>
        <w:b/>
        <w:noProof/>
        <w:sz w:val="16"/>
        <w:szCs w:val="16"/>
      </w:rPr>
      <w:t>Projektauftrag.docx</w:t>
    </w:r>
    <w:r>
      <w:rPr>
        <w:rFonts w:ascii="Calibri" w:hAnsi="Calibri"/>
        <w:b/>
        <w:sz w:val="16"/>
        <w:szCs w:val="16"/>
      </w:rPr>
      <w:fldChar w:fldCharType="end"/>
    </w:r>
    <w:r w:rsidR="002265B0">
      <w:rPr>
        <w:rFonts w:ascii="Calibri" w:hAnsi="Calibri"/>
        <w:b/>
        <w:sz w:val="16"/>
        <w:szCs w:val="16"/>
      </w:rPr>
      <w:tab/>
    </w:r>
    <w:proofErr w:type="spellStart"/>
    <w:r w:rsidR="001829DF">
      <w:rPr>
        <w:rFonts w:ascii="Calibri" w:hAnsi="Calibri"/>
        <w:b/>
        <w:sz w:val="16"/>
        <w:szCs w:val="16"/>
      </w:rPr>
      <w:t>LaMA</w:t>
    </w:r>
    <w:proofErr w:type="spellEnd"/>
    <w:r w:rsidR="00434FE8" w:rsidRPr="00434FE8">
      <w:rPr>
        <w:rFonts w:ascii="Calibri" w:hAnsi="Calibri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54B3" w14:textId="77777777" w:rsidR="00D122BA" w:rsidRDefault="00D122BA" w:rsidP="00434FE8">
      <w:pPr>
        <w:spacing w:after="0"/>
      </w:pPr>
      <w:r>
        <w:separator/>
      </w:r>
    </w:p>
  </w:footnote>
  <w:footnote w:type="continuationSeparator" w:id="0">
    <w:p w14:paraId="100B8368" w14:textId="77777777" w:rsidR="00D122BA" w:rsidRDefault="00D122BA" w:rsidP="00434F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434FE8" w:rsidRDefault="00434FE8" w:rsidP="00434FE8">
    <w:pPr>
      <w:pStyle w:val="Kopfzeile"/>
      <w:tabs>
        <w:tab w:val="clear" w:pos="9072"/>
        <w:tab w:val="right" w:pos="9639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0F9"/>
    <w:multiLevelType w:val="hybridMultilevel"/>
    <w:tmpl w:val="6C80E598"/>
    <w:lvl w:ilvl="0" w:tplc="6ADA8FAE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41F5D"/>
    <w:multiLevelType w:val="hybridMultilevel"/>
    <w:tmpl w:val="D5B07E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500BC8"/>
    <w:multiLevelType w:val="singleLevel"/>
    <w:tmpl w:val="6F2EB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862989"/>
    <w:multiLevelType w:val="singleLevel"/>
    <w:tmpl w:val="D04435B8"/>
    <w:lvl w:ilvl="0">
      <w:start w:val="1"/>
      <w:numFmt w:val="decimal"/>
      <w:pStyle w:val="Aufzhlungnum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430C6F7C"/>
    <w:multiLevelType w:val="singleLevel"/>
    <w:tmpl w:val="6F2EBE28"/>
    <w:lvl w:ilvl="0">
      <w:start w:val="1"/>
      <w:numFmt w:val="bullet"/>
      <w:pStyle w:val="Aufzhlungei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DA622C0"/>
    <w:multiLevelType w:val="singleLevel"/>
    <w:tmpl w:val="A0009FDA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num w:numId="1" w16cid:durableId="1552882716">
    <w:abstractNumId w:val="3"/>
  </w:num>
  <w:num w:numId="2" w16cid:durableId="531649893">
    <w:abstractNumId w:val="4"/>
  </w:num>
  <w:num w:numId="3" w16cid:durableId="948782411">
    <w:abstractNumId w:val="2"/>
  </w:num>
  <w:num w:numId="4" w16cid:durableId="1995402967">
    <w:abstractNumId w:val="5"/>
  </w:num>
  <w:num w:numId="5" w16cid:durableId="1705133668">
    <w:abstractNumId w:val="1"/>
  </w:num>
  <w:num w:numId="6" w16cid:durableId="163363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62"/>
    <w:rsid w:val="00037A8A"/>
    <w:rsid w:val="00086115"/>
    <w:rsid w:val="000D5870"/>
    <w:rsid w:val="00174AC4"/>
    <w:rsid w:val="001829DF"/>
    <w:rsid w:val="001B6387"/>
    <w:rsid w:val="001D5D9D"/>
    <w:rsid w:val="002265B0"/>
    <w:rsid w:val="002625F4"/>
    <w:rsid w:val="0028244C"/>
    <w:rsid w:val="00333679"/>
    <w:rsid w:val="00344076"/>
    <w:rsid w:val="00376760"/>
    <w:rsid w:val="003F785F"/>
    <w:rsid w:val="00434FE8"/>
    <w:rsid w:val="005D6883"/>
    <w:rsid w:val="0062447A"/>
    <w:rsid w:val="00651B03"/>
    <w:rsid w:val="006C3394"/>
    <w:rsid w:val="006F4837"/>
    <w:rsid w:val="00734E64"/>
    <w:rsid w:val="00752AE5"/>
    <w:rsid w:val="00B53A28"/>
    <w:rsid w:val="00BE0EFE"/>
    <w:rsid w:val="00C14362"/>
    <w:rsid w:val="00CB6766"/>
    <w:rsid w:val="00CD006D"/>
    <w:rsid w:val="00D122BA"/>
    <w:rsid w:val="00E41D36"/>
    <w:rsid w:val="00EB0B96"/>
    <w:rsid w:val="00FF434A"/>
    <w:rsid w:val="30464C41"/>
    <w:rsid w:val="3D906AC6"/>
    <w:rsid w:val="4BA4B258"/>
    <w:rsid w:val="5B12C8B4"/>
    <w:rsid w:val="5F8ADD12"/>
    <w:rsid w:val="65B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1C8D410"/>
  <w14:defaultImageDpi w14:val="96"/>
  <w15:docId w15:val="{D88DD554-F0BF-4473-BCB9-8FEB6DA4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E w:val="0"/>
      <w:autoSpaceDN w:val="0"/>
      <w:spacing w:after="120" w:line="240" w:lineRule="auto"/>
    </w:pPr>
    <w:rPr>
      <w:rFonts w:ascii="Arial" w:hAnsi="Arial" w:cs="Arial"/>
      <w:sz w:val="20"/>
      <w:szCs w:val="20"/>
      <w:lang w:val="de-DE" w:eastAsia="de-DE" w:bidi="he-IL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before="240" w:after="240"/>
      <w:outlineLvl w:val="0"/>
    </w:pPr>
    <w:rPr>
      <w:b/>
      <w:bCs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H3">
    <w:name w:val="H3"/>
    <w:basedOn w:val="Standard"/>
    <w:next w:val="Standard"/>
    <w:uiPriority w:val="99"/>
    <w:pPr>
      <w:keepNext/>
      <w:spacing w:before="120"/>
      <w:outlineLvl w:val="1"/>
    </w:pPr>
    <w:rPr>
      <w:b/>
      <w:bCs/>
      <w:color w:val="000000"/>
      <w:sz w:val="28"/>
      <w:szCs w:val="28"/>
    </w:rPr>
  </w:style>
  <w:style w:type="paragraph" w:customStyle="1" w:styleId="H4">
    <w:name w:val="H4"/>
    <w:basedOn w:val="Standard"/>
    <w:next w:val="Standard"/>
    <w:uiPriority w:val="99"/>
    <w:pPr>
      <w:keepNext/>
      <w:outlineLvl w:val="2"/>
    </w:pPr>
    <w:rPr>
      <w:b/>
      <w:bCs/>
      <w:color w:val="000000"/>
      <w:sz w:val="24"/>
      <w:szCs w:val="24"/>
    </w:rPr>
  </w:style>
  <w:style w:type="paragraph" w:customStyle="1" w:styleId="Aufzhlungnum">
    <w:name w:val="Aufzählung num"/>
    <w:basedOn w:val="Standard"/>
    <w:uiPriority w:val="99"/>
    <w:pPr>
      <w:numPr>
        <w:numId w:val="1"/>
      </w:numPr>
      <w:ind w:left="357" w:hanging="357"/>
    </w:pPr>
  </w:style>
  <w:style w:type="paragraph" w:customStyle="1" w:styleId="Aufzhlungeinf">
    <w:name w:val="Aufzählung einf"/>
    <w:basedOn w:val="Standard"/>
    <w:uiPriority w:val="99"/>
    <w:pPr>
      <w:numPr>
        <w:numId w:val="2"/>
      </w:numPr>
    </w:pPr>
  </w:style>
  <w:style w:type="paragraph" w:customStyle="1" w:styleId="Eingerckt">
    <w:name w:val="Eingerückt"/>
    <w:basedOn w:val="Standard"/>
    <w:uiPriority w:val="99"/>
    <w:pPr>
      <w:ind w:left="709"/>
    </w:pPr>
  </w:style>
  <w:style w:type="paragraph" w:customStyle="1" w:styleId="BLOCKQUOTE">
    <w:name w:val="BLOCKQUOTE"/>
    <w:basedOn w:val="Standard"/>
    <w:uiPriority w:val="99"/>
    <w:pPr>
      <w:spacing w:before="60" w:after="60"/>
    </w:pPr>
    <w:rPr>
      <w:i/>
      <w:iCs/>
    </w:rPr>
  </w:style>
  <w:style w:type="paragraph" w:customStyle="1" w:styleId="ChecklisteKopf">
    <w:name w:val="ChecklisteKopf"/>
    <w:basedOn w:val="Standard"/>
    <w:uiPriority w:val="99"/>
    <w:pPr>
      <w:spacing w:before="20" w:after="40" w:line="250" w:lineRule="exact"/>
      <w:jc w:val="both"/>
    </w:pPr>
    <w:rPr>
      <w:rFonts w:ascii="Agfa Rotis Sans Serif ExBd" w:hAnsi="Agfa Rotis Sans Serif ExBd" w:cs="Agfa Rotis Sans Serif ExBd"/>
      <w:sz w:val="19"/>
      <w:szCs w:val="19"/>
    </w:rPr>
  </w:style>
  <w:style w:type="paragraph" w:customStyle="1" w:styleId="ChecklisteText">
    <w:name w:val="ChecklisteText"/>
    <w:basedOn w:val="Standard"/>
    <w:uiPriority w:val="99"/>
    <w:pPr>
      <w:spacing w:before="60" w:after="0" w:line="220" w:lineRule="exact"/>
    </w:pPr>
    <w:rPr>
      <w:rFonts w:ascii="Agfa Rotis Sans Serif" w:hAnsi="Agfa Rotis Sans Serif" w:cs="Agfa Rotis Sans Serif"/>
      <w:sz w:val="19"/>
      <w:szCs w:val="19"/>
    </w:rPr>
  </w:style>
  <w:style w:type="paragraph" w:customStyle="1" w:styleId="ChecklisteHarken">
    <w:name w:val="ChecklisteHarken"/>
    <w:basedOn w:val="Standard"/>
    <w:uiPriority w:val="99"/>
    <w:pPr>
      <w:spacing w:before="60" w:after="0" w:line="250" w:lineRule="exact"/>
      <w:jc w:val="center"/>
    </w:pPr>
    <w:rPr>
      <w:rFonts w:ascii="Wingdings" w:hAnsi="Wingdings" w:cs="Wingdings"/>
      <w:sz w:val="24"/>
      <w:szCs w:val="24"/>
    </w:rPr>
  </w:style>
  <w:style w:type="paragraph" w:customStyle="1" w:styleId="TextCharCharCharCharCharChar">
    <w:name w:val="Text Char Char Char Char Char Char"/>
    <w:basedOn w:val="Standard"/>
    <w:uiPriority w:val="99"/>
    <w:pPr>
      <w:spacing w:after="0" w:line="250" w:lineRule="exact"/>
      <w:jc w:val="both"/>
    </w:pPr>
    <w:rPr>
      <w:rFonts w:ascii="Minion" w:hAnsi="Minion" w:cs="Minion"/>
    </w:rPr>
  </w:style>
  <w:style w:type="paragraph" w:customStyle="1" w:styleId="ChecklisteTextEnde">
    <w:name w:val="ChecklisteTextEnde"/>
    <w:basedOn w:val="Standard"/>
    <w:next w:val="Standard"/>
    <w:uiPriority w:val="99"/>
    <w:pPr>
      <w:spacing w:before="60" w:after="40" w:line="220" w:lineRule="exact"/>
    </w:pPr>
    <w:rPr>
      <w:rFonts w:ascii="Agfa Rotis Sans Serif" w:hAnsi="Agfa Rotis Sans Serif" w:cs="Agfa Rotis Sans Serif"/>
      <w:sz w:val="19"/>
      <w:szCs w:val="19"/>
    </w:rPr>
  </w:style>
  <w:style w:type="paragraph" w:customStyle="1" w:styleId="TabKopf">
    <w:name w:val="TabKopf"/>
    <w:next w:val="Standard"/>
    <w:uiPriority w:val="99"/>
    <w:pPr>
      <w:autoSpaceDE w:val="0"/>
      <w:autoSpaceDN w:val="0"/>
      <w:spacing w:after="80" w:line="210" w:lineRule="exact"/>
      <w:ind w:left="57" w:right="57"/>
    </w:pPr>
    <w:rPr>
      <w:rFonts w:ascii="Agfa Rotis Sans Serif ExBd" w:hAnsi="Agfa Rotis Sans Serif ExBd" w:cs="Agfa Rotis Sans Serif ExBd"/>
      <w:noProof/>
      <w:sz w:val="16"/>
      <w:szCs w:val="16"/>
      <w:lang w:val="en-US" w:eastAsia="de-DE" w:bidi="he-IL"/>
    </w:rPr>
  </w:style>
  <w:style w:type="paragraph" w:customStyle="1" w:styleId="TabZelleCharCharCharCharCharCharCharCharCharCharChar">
    <w:name w:val="TabZelle Char Char Char Char Char Char Char Char Char Char Char"/>
    <w:uiPriority w:val="99"/>
    <w:pPr>
      <w:autoSpaceDE w:val="0"/>
      <w:autoSpaceDN w:val="0"/>
      <w:spacing w:after="60" w:line="210" w:lineRule="exact"/>
      <w:ind w:left="57" w:right="57"/>
    </w:pPr>
    <w:rPr>
      <w:rFonts w:ascii="Agfa Rotis Sans Serif" w:hAnsi="Agfa Rotis Sans Serif" w:cs="Agfa Rotis Sans Serif"/>
      <w:noProof/>
      <w:sz w:val="16"/>
      <w:szCs w:val="16"/>
      <w:lang w:val="en-US" w:eastAsia="de-DE" w:bidi="he-IL"/>
    </w:rPr>
  </w:style>
  <w:style w:type="paragraph" w:styleId="Kopfzeile">
    <w:name w:val="header"/>
    <w:basedOn w:val="Standard"/>
    <w:link w:val="KopfzeileZchn"/>
    <w:uiPriority w:val="99"/>
    <w:unhideWhenUsed/>
    <w:rsid w:val="00434F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4FE8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434F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4FE8"/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6F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onstige%20Dokumente\Incent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6842f-5de1-4a78-8508-b728ad35f560">
      <Terms xmlns="http://schemas.microsoft.com/office/infopath/2007/PartnerControls"/>
    </lcf76f155ced4ddcb4097134ff3c332f>
    <TaxCatchAll xmlns="4d6dba1a-74a0-498c-b9d1-daa6413e7f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31DF35438CF44BA6B966BE9378B2E" ma:contentTypeVersion="16" ma:contentTypeDescription="Ein neues Dokument erstellen." ma:contentTypeScope="" ma:versionID="ab0fdf757494cefe9bcf1e04a5c23bda">
  <xsd:schema xmlns:xsd="http://www.w3.org/2001/XMLSchema" xmlns:xs="http://www.w3.org/2001/XMLSchema" xmlns:p="http://schemas.microsoft.com/office/2006/metadata/properties" xmlns:ns2="80b6842f-5de1-4a78-8508-b728ad35f560" xmlns:ns3="3fc33eec-a9da-4b82-96ee-56215b05ee19" xmlns:ns4="4d6dba1a-74a0-498c-b9d1-daa6413e7f40" targetNamespace="http://schemas.microsoft.com/office/2006/metadata/properties" ma:root="true" ma:fieldsID="1297bdf779c17fe05660c90648a4f486" ns2:_="" ns3:_="" ns4:_="">
    <xsd:import namespace="80b6842f-5de1-4a78-8508-b728ad35f560"/>
    <xsd:import namespace="3fc33eec-a9da-4b82-96ee-56215b05ee19"/>
    <xsd:import namespace="4d6dba1a-74a0-498c-b9d1-daa6413e7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6842f-5de1-4a78-8508-b728ad35f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33eec-a9da-4b82-96ee-56215b05e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dba1a-74a0-498c-b9d1-daa6413e7f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5ecb635-e892-40c7-85cb-6327a9b90fc1}" ma:internalName="TaxCatchAll" ma:showField="CatchAllData" ma:web="4d6dba1a-74a0-498c-b9d1-daa6413e7f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AF9DDB-B05F-43D8-8A55-B20D4A5AF6B1}">
  <ds:schemaRefs>
    <ds:schemaRef ds:uri="http://schemas.microsoft.com/office/2006/metadata/properties"/>
    <ds:schemaRef ds:uri="http://schemas.microsoft.com/office/infopath/2007/PartnerControls"/>
    <ds:schemaRef ds:uri="80b6842f-5de1-4a78-8508-b728ad35f560"/>
    <ds:schemaRef ds:uri="4d6dba1a-74a0-498c-b9d1-daa6413e7f40"/>
  </ds:schemaRefs>
</ds:datastoreItem>
</file>

<file path=customXml/itemProps2.xml><?xml version="1.0" encoding="utf-8"?>
<ds:datastoreItem xmlns:ds="http://schemas.openxmlformats.org/officeDocument/2006/customXml" ds:itemID="{898BF472-F3D7-4437-A972-42326E62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3BC70-F94B-439F-BA72-D433FD956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6842f-5de1-4a78-8508-b728ad35f560"/>
    <ds:schemaRef ds:uri="3fc33eec-a9da-4b82-96ee-56215b05ee19"/>
    <ds:schemaRef ds:uri="4d6dba1a-74a0-498c-b9d1-daa6413e7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Incent2.dot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Checkliste: Welche Merkmale kennzeichnet ein Projekt</vt:lpstr>
    </vt:vector>
  </TitlesOfParts>
  <Company>Haufe Verlagsgruppe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Checkliste: Welche Merkmale kennzeichnet ein Projekt</dc:title>
  <dc:subject/>
  <dc:creator>Jutta Cram</dc:creator>
  <cp:keywords/>
  <dc:description/>
  <cp:lastModifiedBy>Landolt Joris Laurin</cp:lastModifiedBy>
  <cp:revision>19</cp:revision>
  <cp:lastPrinted>2017-11-16T15:24:00Z</cp:lastPrinted>
  <dcterms:created xsi:type="dcterms:W3CDTF">2016-11-23T10:49:00Z</dcterms:created>
  <dcterms:modified xsi:type="dcterms:W3CDTF">2022-05-23T14:04:00Z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0x01010055631DF35438CF44BA6B966BE9378B2E</vt:lpwstr>
  </property>
  <property fmtid="{D5CDD505-2E9C-101B-9397-08002B2CF9AE}" pid="3" name="MediaServiceImageTags">
    <vt:lpwstr/>
  </property>
</Properties>
</file>